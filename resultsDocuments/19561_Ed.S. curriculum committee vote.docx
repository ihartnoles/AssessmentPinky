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9F" w:rsidRDefault="002F5485">
      <w:r>
        <w:t>MEMORANDUM</w:t>
      </w:r>
    </w:p>
    <w:p w:rsidR="002F5485" w:rsidRDefault="002F5485"/>
    <w:p w:rsidR="002F5485" w:rsidRDefault="002F5485">
      <w:r>
        <w:t>Date:</w:t>
      </w:r>
      <w:r>
        <w:tab/>
        <w:t>3/30/11</w:t>
      </w:r>
    </w:p>
    <w:p w:rsidR="002F5485" w:rsidRDefault="002F5485"/>
    <w:p w:rsidR="002F5485" w:rsidRDefault="002F5485">
      <w:r>
        <w:t>To:</w:t>
      </w:r>
      <w:r>
        <w:tab/>
        <w:t>Dr. Len Sperry</w:t>
      </w:r>
    </w:p>
    <w:p w:rsidR="002F5485" w:rsidRDefault="002F5485"/>
    <w:p w:rsidR="002F5485" w:rsidRDefault="002F5485">
      <w:r>
        <w:t>From:</w:t>
      </w:r>
      <w:r>
        <w:tab/>
        <w:t>Curriculum Committee</w:t>
      </w:r>
      <w:r w:rsidR="00A81B73">
        <w:t xml:space="preserve"> (Drs. Frain, Brigman and Pelu</w:t>
      </w:r>
      <w:bookmarkStart w:id="0" w:name="_GoBack"/>
      <w:bookmarkEnd w:id="0"/>
      <w:r w:rsidR="00A81B73">
        <w:t>so)</w:t>
      </w:r>
    </w:p>
    <w:p w:rsidR="002F5485" w:rsidRDefault="002F5485"/>
    <w:p w:rsidR="002F5485" w:rsidRDefault="002F5485">
      <w:r>
        <w:t>Re:</w:t>
      </w:r>
      <w:r>
        <w:tab/>
        <w:t xml:space="preserve">Proposal for new </w:t>
      </w:r>
      <w:proofErr w:type="spellStart"/>
      <w:r>
        <w:t>Ed.S</w:t>
      </w:r>
      <w:proofErr w:type="spellEnd"/>
      <w:r>
        <w:t xml:space="preserve">. </w:t>
      </w:r>
      <w:proofErr w:type="gramStart"/>
      <w:r>
        <w:t>requirements</w:t>
      </w:r>
      <w:proofErr w:type="gramEnd"/>
    </w:p>
    <w:p w:rsidR="002F5485" w:rsidRDefault="002F5485"/>
    <w:p w:rsidR="002F5485" w:rsidRDefault="002F5485">
      <w:r>
        <w:t>Th</w:t>
      </w:r>
      <w:r w:rsidR="00406DA3">
        <w:t>a</w:t>
      </w:r>
      <w:r>
        <w:t xml:space="preserve">nk you for your presentation </w:t>
      </w:r>
      <w:r w:rsidR="00406DA3">
        <w:t xml:space="preserve">to the curriculum committee </w:t>
      </w:r>
      <w:r>
        <w:t xml:space="preserve">regarding the </w:t>
      </w:r>
      <w:proofErr w:type="spellStart"/>
      <w:r>
        <w:t>Ed.S</w:t>
      </w:r>
      <w:proofErr w:type="spellEnd"/>
      <w:r>
        <w:t xml:space="preserve">. </w:t>
      </w:r>
      <w:proofErr w:type="gramStart"/>
      <w:r>
        <w:t>requirements</w:t>
      </w:r>
      <w:proofErr w:type="gramEnd"/>
      <w:r>
        <w:t>.</w:t>
      </w:r>
      <w:r w:rsidR="00406DA3">
        <w:t xml:space="preserve"> </w:t>
      </w:r>
      <w:r>
        <w:t>After deliberation the curriculum committee voted 3 yes, 0 no to approve with modification.</w:t>
      </w:r>
    </w:p>
    <w:p w:rsidR="002F5485" w:rsidRDefault="002F5485"/>
    <w:p w:rsidR="002F5485" w:rsidRDefault="002F5485">
      <w:r>
        <w:t xml:space="preserve">What was approved was the new requirement of a minimum of 12 credit hours </w:t>
      </w:r>
      <w:r w:rsidR="00406DA3">
        <w:t xml:space="preserve">above the master’s degree </w:t>
      </w:r>
      <w:r>
        <w:t xml:space="preserve">for the </w:t>
      </w:r>
      <w:proofErr w:type="spellStart"/>
      <w:r>
        <w:t>Ed.S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Mental Health Counseling.</w:t>
      </w:r>
    </w:p>
    <w:p w:rsidR="002F5485" w:rsidRDefault="002F5485"/>
    <w:p w:rsidR="002F5485" w:rsidRDefault="002F5485">
      <w:r>
        <w:t>The modified language below clarifies that the Ed. S in school counseling has</w:t>
      </w:r>
      <w:r w:rsidR="00406DA3">
        <w:t xml:space="preserve"> </w:t>
      </w:r>
      <w:proofErr w:type="gramStart"/>
      <w:r w:rsidR="00406DA3">
        <w:t xml:space="preserve">a </w:t>
      </w:r>
      <w:r>
        <w:t xml:space="preserve"> minimum</w:t>
      </w:r>
      <w:proofErr w:type="gramEnd"/>
      <w:r>
        <w:t xml:space="preserve"> of 24 credit hours </w:t>
      </w:r>
      <w:r w:rsidR="00406DA3">
        <w:t xml:space="preserve">above the master’s degree </w:t>
      </w:r>
      <w:r>
        <w:t>due to Florida DOE certification requirements.</w:t>
      </w:r>
    </w:p>
    <w:p w:rsidR="002F5485" w:rsidRDefault="002F5485"/>
    <w:p w:rsidR="002F5485" w:rsidRDefault="002F5485">
      <w:r>
        <w:t>APPROVED MODIFIED LANGUAGE</w:t>
      </w:r>
    </w:p>
    <w:p w:rsidR="002F5485" w:rsidRDefault="002F5485" w:rsidP="002F5485">
      <w:proofErr w:type="gramStart"/>
      <w:r>
        <w:t xml:space="preserve">The </w:t>
      </w:r>
      <w:proofErr w:type="spellStart"/>
      <w:r>
        <w:t>Ed.S</w:t>
      </w:r>
      <w:proofErr w:type="spellEnd"/>
      <w:r>
        <w:t>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Counselor Education requires a minimum of 72 credit hours beyond the bachelor degree.  </w:t>
      </w:r>
    </w:p>
    <w:p w:rsidR="00406DA3" w:rsidRDefault="00406DA3" w:rsidP="002F5485"/>
    <w:p w:rsidR="00406DA3" w:rsidRDefault="002F5485" w:rsidP="00406DA3">
      <w:r>
        <w:t xml:space="preserve">Graduates of the FAU 60 hour M.Ed. in Mental Health Counseling must complete an approved program with a minimum of 12 credits above the master’s degree.  </w:t>
      </w:r>
      <w:r w:rsidR="00406DA3">
        <w:t>Graduates from other institutions may need additional courses.</w:t>
      </w:r>
    </w:p>
    <w:p w:rsidR="00406DA3" w:rsidRDefault="00406DA3" w:rsidP="002F5485"/>
    <w:p w:rsidR="002F5485" w:rsidRDefault="002F5485" w:rsidP="002F5485">
      <w:r>
        <w:t xml:space="preserve">Graduates of the FAU 60 hour M.Ed. in </w:t>
      </w:r>
      <w:r>
        <w:t>School</w:t>
      </w:r>
      <w:r>
        <w:t xml:space="preserve"> Counseling must complete an approved program with a minimum of </w:t>
      </w:r>
      <w:r>
        <w:t>24</w:t>
      </w:r>
      <w:r>
        <w:t xml:space="preserve"> credits above the master’s degree.</w:t>
      </w:r>
      <w:r>
        <w:t xml:space="preserve">  Graduates from other institutions may need additional courses.</w:t>
      </w:r>
    </w:p>
    <w:p w:rsidR="002F5485" w:rsidRDefault="002F5485"/>
    <w:p w:rsidR="002F5485" w:rsidRDefault="002F5485"/>
    <w:sectPr w:rsidR="002F54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85"/>
    <w:rsid w:val="00031953"/>
    <w:rsid w:val="00054ECA"/>
    <w:rsid w:val="00061CC2"/>
    <w:rsid w:val="00074A42"/>
    <w:rsid w:val="000803ED"/>
    <w:rsid w:val="000856B5"/>
    <w:rsid w:val="000957B8"/>
    <w:rsid w:val="000A1831"/>
    <w:rsid w:val="000B0BFC"/>
    <w:rsid w:val="000C4873"/>
    <w:rsid w:val="000D0034"/>
    <w:rsid w:val="000D3005"/>
    <w:rsid w:val="00101C68"/>
    <w:rsid w:val="0010521D"/>
    <w:rsid w:val="001079F4"/>
    <w:rsid w:val="00146DBE"/>
    <w:rsid w:val="00150EDA"/>
    <w:rsid w:val="00155190"/>
    <w:rsid w:val="00167C34"/>
    <w:rsid w:val="00173702"/>
    <w:rsid w:val="0019109E"/>
    <w:rsid w:val="001B0D1E"/>
    <w:rsid w:val="001B3703"/>
    <w:rsid w:val="001D22EF"/>
    <w:rsid w:val="001D3CA0"/>
    <w:rsid w:val="001D5306"/>
    <w:rsid w:val="001D54AB"/>
    <w:rsid w:val="001E30BB"/>
    <w:rsid w:val="001E699C"/>
    <w:rsid w:val="001E6DEF"/>
    <w:rsid w:val="00204F36"/>
    <w:rsid w:val="00216F25"/>
    <w:rsid w:val="0022417D"/>
    <w:rsid w:val="0023047A"/>
    <w:rsid w:val="002420AD"/>
    <w:rsid w:val="00252799"/>
    <w:rsid w:val="0027177A"/>
    <w:rsid w:val="0027199A"/>
    <w:rsid w:val="00273038"/>
    <w:rsid w:val="002750C2"/>
    <w:rsid w:val="00275FCE"/>
    <w:rsid w:val="00281212"/>
    <w:rsid w:val="00286F61"/>
    <w:rsid w:val="00295464"/>
    <w:rsid w:val="00295B82"/>
    <w:rsid w:val="002A7C60"/>
    <w:rsid w:val="002B3B85"/>
    <w:rsid w:val="002B750B"/>
    <w:rsid w:val="002D0F59"/>
    <w:rsid w:val="002D4B9E"/>
    <w:rsid w:val="002F1178"/>
    <w:rsid w:val="002F2C6D"/>
    <w:rsid w:val="002F3E1B"/>
    <w:rsid w:val="002F5485"/>
    <w:rsid w:val="003052F6"/>
    <w:rsid w:val="00352DA7"/>
    <w:rsid w:val="003704C4"/>
    <w:rsid w:val="00377A00"/>
    <w:rsid w:val="00390D0C"/>
    <w:rsid w:val="00393627"/>
    <w:rsid w:val="003A2ED7"/>
    <w:rsid w:val="003B0FF0"/>
    <w:rsid w:val="003D13FC"/>
    <w:rsid w:val="003F6A2C"/>
    <w:rsid w:val="003F772B"/>
    <w:rsid w:val="00404A19"/>
    <w:rsid w:val="00406DA3"/>
    <w:rsid w:val="004108C8"/>
    <w:rsid w:val="00430DEA"/>
    <w:rsid w:val="00431F2C"/>
    <w:rsid w:val="00437061"/>
    <w:rsid w:val="00454548"/>
    <w:rsid w:val="00466DD6"/>
    <w:rsid w:val="00487EF3"/>
    <w:rsid w:val="00493CBA"/>
    <w:rsid w:val="004A0B31"/>
    <w:rsid w:val="004A50AF"/>
    <w:rsid w:val="004A6D00"/>
    <w:rsid w:val="004B3409"/>
    <w:rsid w:val="004B3C30"/>
    <w:rsid w:val="004B56F7"/>
    <w:rsid w:val="004B70C6"/>
    <w:rsid w:val="004C439F"/>
    <w:rsid w:val="004C5E59"/>
    <w:rsid w:val="004D0857"/>
    <w:rsid w:val="004D4438"/>
    <w:rsid w:val="004E4551"/>
    <w:rsid w:val="004F29D0"/>
    <w:rsid w:val="00500245"/>
    <w:rsid w:val="0050251A"/>
    <w:rsid w:val="005140F4"/>
    <w:rsid w:val="00520907"/>
    <w:rsid w:val="00537BD6"/>
    <w:rsid w:val="005547DD"/>
    <w:rsid w:val="005609BD"/>
    <w:rsid w:val="005703C7"/>
    <w:rsid w:val="00580E1E"/>
    <w:rsid w:val="005A3D0A"/>
    <w:rsid w:val="005B0EE8"/>
    <w:rsid w:val="005C38CA"/>
    <w:rsid w:val="005D2C5E"/>
    <w:rsid w:val="006023B7"/>
    <w:rsid w:val="00603636"/>
    <w:rsid w:val="006105C7"/>
    <w:rsid w:val="00613682"/>
    <w:rsid w:val="00625833"/>
    <w:rsid w:val="00626474"/>
    <w:rsid w:val="00630757"/>
    <w:rsid w:val="006368FB"/>
    <w:rsid w:val="00657E39"/>
    <w:rsid w:val="00662EF1"/>
    <w:rsid w:val="006672FC"/>
    <w:rsid w:val="006901E5"/>
    <w:rsid w:val="00694192"/>
    <w:rsid w:val="0069581D"/>
    <w:rsid w:val="006B433E"/>
    <w:rsid w:val="006C2893"/>
    <w:rsid w:val="006D3306"/>
    <w:rsid w:val="00702277"/>
    <w:rsid w:val="00720CAA"/>
    <w:rsid w:val="00734194"/>
    <w:rsid w:val="007471E4"/>
    <w:rsid w:val="00751D50"/>
    <w:rsid w:val="00763723"/>
    <w:rsid w:val="007753CF"/>
    <w:rsid w:val="00777234"/>
    <w:rsid w:val="007871B8"/>
    <w:rsid w:val="007975BB"/>
    <w:rsid w:val="007B257B"/>
    <w:rsid w:val="007B3089"/>
    <w:rsid w:val="007B3865"/>
    <w:rsid w:val="007E3CE7"/>
    <w:rsid w:val="007E450D"/>
    <w:rsid w:val="008012DE"/>
    <w:rsid w:val="00812ABF"/>
    <w:rsid w:val="008461B4"/>
    <w:rsid w:val="00853501"/>
    <w:rsid w:val="00855511"/>
    <w:rsid w:val="00856189"/>
    <w:rsid w:val="00866A66"/>
    <w:rsid w:val="00870EE3"/>
    <w:rsid w:val="00874DFC"/>
    <w:rsid w:val="00883252"/>
    <w:rsid w:val="00890B8D"/>
    <w:rsid w:val="008E12EE"/>
    <w:rsid w:val="008F009B"/>
    <w:rsid w:val="00902547"/>
    <w:rsid w:val="00904700"/>
    <w:rsid w:val="00913049"/>
    <w:rsid w:val="00917F30"/>
    <w:rsid w:val="00937D26"/>
    <w:rsid w:val="00937DF4"/>
    <w:rsid w:val="009502E9"/>
    <w:rsid w:val="00952CDD"/>
    <w:rsid w:val="0095397B"/>
    <w:rsid w:val="009B4285"/>
    <w:rsid w:val="009C1C17"/>
    <w:rsid w:val="009D429C"/>
    <w:rsid w:val="009D6BF4"/>
    <w:rsid w:val="009E269D"/>
    <w:rsid w:val="009E6A5F"/>
    <w:rsid w:val="009F53A8"/>
    <w:rsid w:val="00A021DB"/>
    <w:rsid w:val="00A02F6C"/>
    <w:rsid w:val="00A03566"/>
    <w:rsid w:val="00A04CA6"/>
    <w:rsid w:val="00A07A12"/>
    <w:rsid w:val="00A1272B"/>
    <w:rsid w:val="00A14AA7"/>
    <w:rsid w:val="00A15FEF"/>
    <w:rsid w:val="00A23633"/>
    <w:rsid w:val="00A437E4"/>
    <w:rsid w:val="00A513EB"/>
    <w:rsid w:val="00A56E42"/>
    <w:rsid w:val="00A72D93"/>
    <w:rsid w:val="00A75048"/>
    <w:rsid w:val="00A753AD"/>
    <w:rsid w:val="00A75CDF"/>
    <w:rsid w:val="00A77528"/>
    <w:rsid w:val="00A8176C"/>
    <w:rsid w:val="00A81B73"/>
    <w:rsid w:val="00A81F08"/>
    <w:rsid w:val="00A8501A"/>
    <w:rsid w:val="00A929FD"/>
    <w:rsid w:val="00AA2A16"/>
    <w:rsid w:val="00AA48BC"/>
    <w:rsid w:val="00AA724F"/>
    <w:rsid w:val="00AB6C6B"/>
    <w:rsid w:val="00AD2D2D"/>
    <w:rsid w:val="00AE580C"/>
    <w:rsid w:val="00AF7019"/>
    <w:rsid w:val="00B11EB5"/>
    <w:rsid w:val="00B36C22"/>
    <w:rsid w:val="00B3748A"/>
    <w:rsid w:val="00B443E8"/>
    <w:rsid w:val="00B56C63"/>
    <w:rsid w:val="00B60A04"/>
    <w:rsid w:val="00B91CBF"/>
    <w:rsid w:val="00B97DC1"/>
    <w:rsid w:val="00BA396B"/>
    <w:rsid w:val="00BC78C9"/>
    <w:rsid w:val="00BE7AB9"/>
    <w:rsid w:val="00C00083"/>
    <w:rsid w:val="00C10B53"/>
    <w:rsid w:val="00C155F4"/>
    <w:rsid w:val="00C23877"/>
    <w:rsid w:val="00C36837"/>
    <w:rsid w:val="00C40A32"/>
    <w:rsid w:val="00C6675D"/>
    <w:rsid w:val="00C6677A"/>
    <w:rsid w:val="00C6768D"/>
    <w:rsid w:val="00C70E9E"/>
    <w:rsid w:val="00C72C58"/>
    <w:rsid w:val="00C837F4"/>
    <w:rsid w:val="00CA4721"/>
    <w:rsid w:val="00CA61CF"/>
    <w:rsid w:val="00CA799E"/>
    <w:rsid w:val="00CB00F9"/>
    <w:rsid w:val="00CB09A8"/>
    <w:rsid w:val="00CC0983"/>
    <w:rsid w:val="00CC0C4A"/>
    <w:rsid w:val="00CE5736"/>
    <w:rsid w:val="00CE73B5"/>
    <w:rsid w:val="00D01C53"/>
    <w:rsid w:val="00D415B0"/>
    <w:rsid w:val="00D4797C"/>
    <w:rsid w:val="00D54AF5"/>
    <w:rsid w:val="00D72608"/>
    <w:rsid w:val="00DB2BFD"/>
    <w:rsid w:val="00DC64C3"/>
    <w:rsid w:val="00DE1371"/>
    <w:rsid w:val="00E077C6"/>
    <w:rsid w:val="00E32A2A"/>
    <w:rsid w:val="00E55BAD"/>
    <w:rsid w:val="00E61AE0"/>
    <w:rsid w:val="00E63C22"/>
    <w:rsid w:val="00EB5A3E"/>
    <w:rsid w:val="00EC1223"/>
    <w:rsid w:val="00EC4ABB"/>
    <w:rsid w:val="00EF1B7E"/>
    <w:rsid w:val="00EF2810"/>
    <w:rsid w:val="00F07134"/>
    <w:rsid w:val="00F2789D"/>
    <w:rsid w:val="00F31613"/>
    <w:rsid w:val="00F36C9C"/>
    <w:rsid w:val="00F43AE4"/>
    <w:rsid w:val="00F515D5"/>
    <w:rsid w:val="00F54D9F"/>
    <w:rsid w:val="00F74381"/>
    <w:rsid w:val="00F80737"/>
    <w:rsid w:val="00F829AB"/>
    <w:rsid w:val="00F874D3"/>
    <w:rsid w:val="00F91AB6"/>
    <w:rsid w:val="00FA2786"/>
    <w:rsid w:val="00FA676A"/>
    <w:rsid w:val="00FB42A4"/>
    <w:rsid w:val="00FC6C17"/>
    <w:rsid w:val="00FE6BDE"/>
    <w:rsid w:val="00FE75A9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rigman\AppData\Roaming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Universtiy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gbrigman</dc:creator>
  <cp:lastModifiedBy>gbrigman</cp:lastModifiedBy>
  <cp:revision>2</cp:revision>
  <dcterms:created xsi:type="dcterms:W3CDTF">2011-03-30T18:43:00Z</dcterms:created>
  <dcterms:modified xsi:type="dcterms:W3CDTF">2011-03-30T18:43:00Z</dcterms:modified>
</cp:coreProperties>
</file>