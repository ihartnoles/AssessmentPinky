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0D" w:rsidRDefault="0034590D">
      <w:pPr>
        <w:widowControl w:val="0"/>
        <w:tabs>
          <w:tab w:val="left" w:pos="18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i/>
          <w:i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i/>
          <w:iCs/>
          <w:color w:val="000080"/>
          <w:sz w:val="32"/>
          <w:szCs w:val="32"/>
        </w:rPr>
        <w:t>OSD Volunteer Notetaker Evaluation Comments</w:t>
      </w:r>
    </w:p>
    <w:p w:rsidR="0034590D" w:rsidRDefault="0034590D">
      <w:pPr>
        <w:widowControl w:val="0"/>
        <w:tabs>
          <w:tab w:val="left" w:pos="300"/>
          <w:tab w:val="left" w:pos="7485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2010, Spring to 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Boca Raton</w:t>
      </w:r>
    </w:p>
    <w:p w:rsidR="0034590D" w:rsidRDefault="0034590D">
      <w:pPr>
        <w:widowControl w:val="0"/>
        <w:tabs>
          <w:tab w:val="left" w:pos="120"/>
        </w:tabs>
        <w:autoSpaceDE w:val="0"/>
        <w:autoSpaceDN w:val="0"/>
        <w:adjustRightInd w:val="0"/>
        <w:spacing w:before="482"/>
        <w:rPr>
          <w:rFonts w:ascii="Arial" w:hAnsi="Arial" w:cs="Arial"/>
          <w:b/>
          <w:bCs/>
          <w:color w:val="00008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22"/>
          <w:szCs w:val="22"/>
        </w:rPr>
        <w:t>What comments or suggestions do you have to improve the volunteer notetaking process?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428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Try to encourage professors to maintain and provide neat and comprehensive lecture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notes AND make them available for students. For example, I don't use  a notetaker in PCB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3063 Genetics because the prof. uses powerpoint for every lecture. The powerpoint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presentations are on Blackboard. If more professors did this, then less notetakers would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be needed, which means less work for everyone.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43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Thank you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N/A Perfect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Make a set time and day every week when the notes are to be expected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Thank you notetakers!!!!!!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Professors don't make annocements but Michelle found notetakers for me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It's a good service but if sometimes takes a while for OSD to find a notetaker but overall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it's really good otherwise.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Love Boxnet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Make sure the student are giving good quality notes- based on their own academic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achievements!!!, grades and such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Excellent! Thanks for the great work over the last 4 years!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semster I didn't have a notetaker for my graduate level course on the boca campus.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Worked with professor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This was a great service. It allows me to pay better attion in class. I do not get so worried if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a I miss some of the notes because my notetakers were good.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 never once received notes from my SLS class though I was told there was a notetaker. I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received all of my theater notes at once during the end of midterm week, but not on a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regular basis. I really dislike Box.net because I would much rather receive a hard copy of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my notes from the beginning.</w:t>
      </w:r>
    </w:p>
    <w:p w:rsidR="0034590D" w:rsidRDefault="0034590D">
      <w:pPr>
        <w:widowControl w:val="0"/>
        <w:tabs>
          <w:tab w:val="left" w:pos="90"/>
          <w:tab w:val="right" w:pos="10380"/>
        </w:tabs>
        <w:autoSpaceDE w:val="0"/>
        <w:autoSpaceDN w:val="0"/>
        <w:adjustRightInd w:val="0"/>
        <w:spacing w:before="590"/>
        <w:rPr>
          <w:b/>
          <w:bCs/>
          <w:i/>
          <w:iCs/>
          <w:color w:val="000080"/>
          <w:sz w:val="23"/>
          <w:szCs w:val="23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Tuesday, June 22, 2010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Page 1 of 3</w:t>
      </w:r>
    </w:p>
    <w:p w:rsidR="0034590D" w:rsidRDefault="0034590D">
      <w:pPr>
        <w:widowControl w:val="0"/>
        <w:tabs>
          <w:tab w:val="left" w:pos="18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i/>
          <w:iCs/>
          <w:color w:val="000080"/>
          <w:sz w:val="38"/>
          <w:szCs w:val="38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i/>
          <w:iCs/>
          <w:color w:val="000080"/>
          <w:sz w:val="32"/>
          <w:szCs w:val="32"/>
        </w:rPr>
        <w:t>OSD Volunteer Notetaker Evaluation Comments</w:t>
      </w:r>
    </w:p>
    <w:p w:rsidR="0034590D" w:rsidRDefault="0034590D">
      <w:pPr>
        <w:widowControl w:val="0"/>
        <w:tabs>
          <w:tab w:val="left" w:pos="300"/>
          <w:tab w:val="left" w:pos="7485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2010, Spring to 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Boca Raton</w:t>
      </w:r>
    </w:p>
    <w:p w:rsidR="0034590D" w:rsidRDefault="0034590D">
      <w:pPr>
        <w:widowControl w:val="0"/>
        <w:tabs>
          <w:tab w:val="left" w:pos="120"/>
        </w:tabs>
        <w:autoSpaceDE w:val="0"/>
        <w:autoSpaceDN w:val="0"/>
        <w:adjustRightInd w:val="0"/>
        <w:spacing w:before="482"/>
        <w:rPr>
          <w:rFonts w:ascii="Arial" w:hAnsi="Arial" w:cs="Arial"/>
          <w:b/>
          <w:bCs/>
          <w:color w:val="00008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22"/>
          <w:szCs w:val="22"/>
        </w:rPr>
        <w:t>What comments or suggestions do you have to improve the volunteer notetaking process?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428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Sometimes the notes are missing important details and some are not delivered in a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timely manner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If the office could ehen doing the weekly sweep to see if students picked up notes, could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contact the notetaker if they notice there haven't been notes in the box all week.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Notes via email and Boxnet were great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 found my own notetaker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Thank you for all the help. I would not be finishing my degree with out all the help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All the notes were dropped off on Fridays for that week, rather have them dropped every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two weeks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 didn't get a volunteer notetaker this semester for TAX 6025 and needed on. I'm kind of un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happy about this. I my fail the class because the professor goes very quickly and tests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more on notes versus the textbook. I didn't need a notetaker for my ACG 6347 class,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because this was 100% online. Though I wish the OSD had a way of guaranteeing a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volunteer notetaker when no one volunteerds after the student has the professor read the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pink piece of paper (inside the box) and the student is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5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 received notetakers for only 2 of my 3 classes. I never got notes for my health class once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this year, but at the last day before the final. Due to this O had trouble on my health exam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by getting a C. I also really didn't like BOXNET,I would reather receive a hard copy in my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mailbox.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36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Make the notes come more timely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Some notetakers in pass have ok writing notes if these notetakers could somehow be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transformed in WORD for eaiser use to read.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Personally I would like to get my notes before the next scheduled class if at all possible.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Services were excellent. For Signing up so late it went relatively smooth for most of my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classes in finding one, sometimes two notetakers. I'm really grateful for finding a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notetaker for my COM 4930 and thankful that the office got a notetaker David, to ensure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that I pass the class.</w:t>
      </w:r>
    </w:p>
    <w:p w:rsidR="0034590D" w:rsidRDefault="0034590D">
      <w:pPr>
        <w:widowControl w:val="0"/>
        <w:tabs>
          <w:tab w:val="left" w:pos="90"/>
          <w:tab w:val="right" w:pos="10380"/>
        </w:tabs>
        <w:autoSpaceDE w:val="0"/>
        <w:autoSpaceDN w:val="0"/>
        <w:adjustRightInd w:val="0"/>
        <w:spacing w:before="242"/>
        <w:rPr>
          <w:b/>
          <w:bCs/>
          <w:i/>
          <w:iCs/>
          <w:color w:val="000080"/>
          <w:sz w:val="23"/>
          <w:szCs w:val="23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Tuesday, June 22, 2010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Page 2 of 3</w:t>
      </w:r>
    </w:p>
    <w:p w:rsidR="0034590D" w:rsidRDefault="0034590D">
      <w:pPr>
        <w:widowControl w:val="0"/>
        <w:tabs>
          <w:tab w:val="left" w:pos="180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i/>
          <w:iCs/>
          <w:color w:val="000080"/>
          <w:sz w:val="38"/>
          <w:szCs w:val="38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i/>
          <w:iCs/>
          <w:color w:val="000080"/>
          <w:sz w:val="32"/>
          <w:szCs w:val="32"/>
        </w:rPr>
        <w:t>OSD Volunteer Notetaker Evaluation Comments</w:t>
      </w:r>
    </w:p>
    <w:p w:rsidR="0034590D" w:rsidRDefault="0034590D">
      <w:pPr>
        <w:widowControl w:val="0"/>
        <w:tabs>
          <w:tab w:val="left" w:pos="300"/>
          <w:tab w:val="left" w:pos="7485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color w:val="000080"/>
          <w:sz w:val="38"/>
          <w:szCs w:val="38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2010, Spring to 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32"/>
          <w:szCs w:val="32"/>
        </w:rPr>
        <w:t>Boca Raton</w:t>
      </w:r>
    </w:p>
    <w:p w:rsidR="0034590D" w:rsidRDefault="0034590D">
      <w:pPr>
        <w:widowControl w:val="0"/>
        <w:tabs>
          <w:tab w:val="left" w:pos="120"/>
        </w:tabs>
        <w:autoSpaceDE w:val="0"/>
        <w:autoSpaceDN w:val="0"/>
        <w:adjustRightInd w:val="0"/>
        <w:spacing w:before="482"/>
        <w:rPr>
          <w:rFonts w:ascii="Arial" w:hAnsi="Arial" w:cs="Arial"/>
          <w:b/>
          <w:bCs/>
          <w:color w:val="00008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80"/>
          <w:sz w:val="22"/>
          <w:szCs w:val="22"/>
        </w:rPr>
        <w:t>What comments or suggestions do you have to improve the volunteer notetaking process?</w:t>
      </w:r>
    </w:p>
    <w:p w:rsidR="0034590D" w:rsidRDefault="0034590D">
      <w:pPr>
        <w:widowControl w:val="0"/>
        <w:tabs>
          <w:tab w:val="left" w:pos="600"/>
          <w:tab w:val="left" w:pos="2700"/>
        </w:tabs>
        <w:autoSpaceDE w:val="0"/>
        <w:autoSpaceDN w:val="0"/>
        <w:adjustRightInd w:val="0"/>
        <w:spacing w:before="428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TYPED NOTES ONLY!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Learning Disability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This was my first semester getting notes. I feel the notes were helpful and Michelle did a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wonderful job taking  me through the process.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Learning Disability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 wish I got notes after class not the next day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Learning Disability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My notetaker emailed my notes every week and they were excellent quality notes. This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was for my graduate level adolescent psychology class.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Learning Disability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 love the steps that OSD takes to protect my identy and I'm greatful to my notetakers. I'd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like  to return the favor one day.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My Life Science teacher never made an annoucement. I received notes for the same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course but from a different teacher, and no other notes. I would suggest taking further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steps in ensuring a notetaker is appointed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9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The notetakers I had were excellent and I'm glad this service is offered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N/A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Provide better notetaker if volunteer notetaker is inacurate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From my previous classes attended at FAU to the current FAU OSD office provides for me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the upmost assistance.When I need notetakers or a provate area to take a test OSD does 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amazing  job in that category among others. This is why, to me OSD is literally perfect then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them all. In my presence of doing.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36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It was a great experience to be helped out by the OSD office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2009, Fall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Other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It is plain simple. The OSD office is the best I have ever been applied to since the 1st time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of my disability. I have to say this OSD office is really great.</w:t>
      </w:r>
    </w:p>
    <w:p w:rsidR="0034590D" w:rsidRDefault="0034590D">
      <w:pPr>
        <w:widowControl w:val="0"/>
        <w:tabs>
          <w:tab w:val="left" w:pos="600"/>
          <w:tab w:val="left" w:pos="2700"/>
          <w:tab w:val="left" w:pos="4920"/>
        </w:tabs>
        <w:autoSpaceDE w:val="0"/>
        <w:autoSpaceDN w:val="0"/>
        <w:adjustRightInd w:val="0"/>
        <w:spacing w:before="22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2010, Spring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Boca Raton</w:t>
      </w:r>
      <w:r>
        <w:rPr>
          <w:rFonts w:ascii="Arial" w:hAnsi="Arial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Physically Impaired</w:t>
      </w:r>
    </w:p>
    <w:p w:rsidR="0034590D" w:rsidRDefault="0034590D">
      <w:pPr>
        <w:widowControl w:val="0"/>
        <w:tabs>
          <w:tab w:val="left" w:pos="1380"/>
        </w:tabs>
        <w:autoSpaceDE w:val="0"/>
        <w:autoSpaceDN w:val="0"/>
        <w:adjustRightInd w:val="0"/>
        <w:spacing w:before="79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/>
        </w:rPr>
        <w:tab/>
      </w:r>
      <w:r>
        <w:rPr>
          <w:rFonts w:ascii="Arial" w:hAnsi="Arial" w:cs="Arial"/>
          <w:color w:val="000000"/>
          <w:sz w:val="22"/>
          <w:szCs w:val="22"/>
        </w:rPr>
        <w:t>Don't change a thing</w:t>
      </w:r>
    </w:p>
    <w:p w:rsidR="0034590D" w:rsidRDefault="0034590D">
      <w:pPr>
        <w:widowControl w:val="0"/>
        <w:tabs>
          <w:tab w:val="left" w:pos="90"/>
          <w:tab w:val="right" w:pos="10380"/>
        </w:tabs>
        <w:autoSpaceDE w:val="0"/>
        <w:autoSpaceDN w:val="0"/>
        <w:adjustRightInd w:val="0"/>
        <w:spacing w:before="1055"/>
        <w:rPr>
          <w:b/>
          <w:bCs/>
          <w:i/>
          <w:iCs/>
          <w:color w:val="000080"/>
          <w:sz w:val="23"/>
          <w:szCs w:val="23"/>
        </w:rPr>
      </w:pP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Tuesday, June 22, 2010</w:t>
      </w:r>
      <w:r>
        <w:rPr>
          <w:rFonts w:ascii="Arial" w:hAnsi="Arial"/>
        </w:rPr>
        <w:tab/>
      </w:r>
      <w:r>
        <w:rPr>
          <w:b/>
          <w:bCs/>
          <w:i/>
          <w:iCs/>
          <w:color w:val="000080"/>
          <w:sz w:val="18"/>
          <w:szCs w:val="18"/>
        </w:rPr>
        <w:t>Page 3 of 3</w:t>
      </w:r>
    </w:p>
    <w:sectPr w:rsidR="0034590D" w:rsidSect="0034590D">
      <w:pgSz w:w="12240" w:h="15840" w:code="1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399"/>
    <w:rsid w:val="00140399"/>
    <w:rsid w:val="0034590D"/>
    <w:rsid w:val="0042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3</Pages>
  <Words>958</Words>
  <Characters>5464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nicole</cp:lastModifiedBy>
  <cp:revision>2</cp:revision>
  <dcterms:created xsi:type="dcterms:W3CDTF">2010-10-22T19:00:00Z</dcterms:created>
  <dcterms:modified xsi:type="dcterms:W3CDTF">2010-10-22T19:00:00Z</dcterms:modified>
</cp:coreProperties>
</file>